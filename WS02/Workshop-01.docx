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rsidR="00FF5D17" w:rsidRDefault="00EA0D96" w:rsidP="00FF5D17">
      <w:pPr>
        <w:pStyle w:val="Title"/>
      </w:pPr>
      <w:r>
        <w:t>Compiling Modules</w:t>
      </w:r>
    </w:p>
    <w:p w:rsidR="00FF5D17" w:rsidRDefault="00FF5D17" w:rsidP="00FF5D17">
      <w:pPr>
        <w:pStyle w:val="Subtitle"/>
      </w:pPr>
      <w:r>
        <w:t xml:space="preserve">Workshop </w:t>
      </w:r>
      <w:r w:rsidR="00EA0D96">
        <w:t>1</w:t>
      </w:r>
      <w:r>
        <w:t xml:space="preserve"> (10 marks – 3.75% of your final grade)</w:t>
      </w:r>
    </w:p>
    <w:p w:rsidR="00EA0D96" w:rsidRDefault="00EA0D96" w:rsidP="00EA0D96">
      <w:r>
        <w:t>In your first workshop, you are to sub-divide a program into modules, compile each module separately and construct an executable from the results of each compilation.</w:t>
      </w:r>
    </w:p>
    <w:p w:rsidR="00EA0D96" w:rsidRDefault="00EA0D96" w:rsidP="00EA0D96">
      <w:pPr>
        <w:pStyle w:val="Heading1"/>
      </w:pPr>
      <w:r>
        <w:t>Learning Outcomes</w:t>
      </w:r>
    </w:p>
    <w:p w:rsidR="00EA0D96" w:rsidRDefault="00EA0D96" w:rsidP="00EA0D96">
      <w:r>
        <w:t>Upon successful completion of this workshop, you will have demonstrated the abilities to:</w:t>
      </w:r>
    </w:p>
    <w:p w:rsidR="00EA0D96" w:rsidRDefault="00EA0D96" w:rsidP="000312FE">
      <w:pPr>
        <w:pStyle w:val="ListParagraph"/>
        <w:numPr>
          <w:ilvl w:val="0"/>
          <w:numId w:val="1"/>
        </w:numPr>
        <w:ind w:left="993"/>
      </w:pPr>
      <w:r>
        <w:t>organize source code into modules, using header and implementation files;</w:t>
      </w:r>
    </w:p>
    <w:p w:rsidR="00EA0D96" w:rsidRDefault="00EA0D96" w:rsidP="000312FE">
      <w:pPr>
        <w:pStyle w:val="ListParagraph"/>
        <w:numPr>
          <w:ilvl w:val="0"/>
          <w:numId w:val="1"/>
        </w:numPr>
        <w:ind w:left="993"/>
      </w:pPr>
      <w:r>
        <w:t>compile and link modular programs;</w:t>
      </w:r>
    </w:p>
    <w:p w:rsidR="00EA0D96" w:rsidRDefault="00EA0D96" w:rsidP="000312FE">
      <w:pPr>
        <w:pStyle w:val="ListParagraph"/>
        <w:numPr>
          <w:ilvl w:val="0"/>
          <w:numId w:val="1"/>
        </w:numPr>
        <w:ind w:left="993"/>
      </w:pPr>
      <w:r>
        <w:t>distinguish the contents of a header and an implementation file;</w:t>
      </w:r>
    </w:p>
    <w:p w:rsidR="00EA0D96" w:rsidRDefault="00EA0D96" w:rsidP="000312FE">
      <w:pPr>
        <w:pStyle w:val="ListParagraph"/>
        <w:numPr>
          <w:ilvl w:val="0"/>
          <w:numId w:val="1"/>
        </w:numPr>
        <w:ind w:left="993"/>
      </w:pPr>
      <w:r>
        <w:t>describe to your instructor what you have learned in completing this workshop.</w:t>
      </w:r>
    </w:p>
    <w:p w:rsidR="00EA0D96" w:rsidRDefault="00EA0D96" w:rsidP="00EA0D96">
      <w:pPr>
        <w:pStyle w:val="Heading1"/>
      </w:pPr>
      <w:r>
        <w:t>Submission Policy</w:t>
      </w:r>
    </w:p>
    <w:p w:rsidR="00EA0D96" w:rsidRDefault="00EA0D96" w:rsidP="00EA0D96">
      <w:r>
        <w:t xml:space="preserve">The </w:t>
      </w:r>
      <w:r w:rsidRPr="00EA0D96">
        <w:rPr>
          <w:i/>
        </w:rPr>
        <w:t>in-lab</w:t>
      </w:r>
      <w:r>
        <w:t xml:space="preserve"> section is to be completed during your assigned lab section.  It is to be completed and submitted by the end of the workshop period.</w:t>
      </w:r>
    </w:p>
    <w:p w:rsidR="00EA0D96" w:rsidRDefault="00EA0D96" w:rsidP="00EA0D96">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rsidR="00EA0D96" w:rsidRDefault="00EA0D96" w:rsidP="00EA0D96">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B14355">
        <w:t>four</w:t>
      </w:r>
      <w:r>
        <w:t xml:space="preserve"> days after your scheduled </w:t>
      </w:r>
      <w:r w:rsidRPr="00EA0D96">
        <w:rPr>
          <w:i/>
        </w:rPr>
        <w:t>in-lab</w:t>
      </w:r>
      <w:r>
        <w:t xml:space="preserve"> workshop (23:59) (even if that day is a holiday).</w:t>
      </w:r>
    </w:p>
    <w:p w:rsidR="00EA0D96" w:rsidRDefault="00EA0D96" w:rsidP="00EA0D96">
      <w:r>
        <w:t>All your work (all the files you create or modify) must contain your name, Seneca email and student number.</w:t>
      </w:r>
    </w:p>
    <w:p w:rsidR="00EA0D96" w:rsidRDefault="00EA0D96" w:rsidP="00EA0D96">
      <w:r>
        <w:lastRenderedPageBreak/>
        <w:t>You are responsible to back up your work regularly.</w:t>
      </w:r>
    </w:p>
    <w:p w:rsidR="00EA0D96" w:rsidRDefault="00EA0D96" w:rsidP="00EA0D96">
      <w:pPr>
        <w:pStyle w:val="Heading1"/>
      </w:pPr>
      <w:r>
        <w:t>Late Submission Penalties:</w:t>
      </w:r>
    </w:p>
    <w:p w:rsidR="00EA0D96" w:rsidRDefault="00EA0D96" w:rsidP="00EA0D96">
      <w:r>
        <w:t>-</w:t>
      </w:r>
      <w:r>
        <w:tab/>
      </w:r>
      <w:r w:rsidRPr="00EA0D96">
        <w:rPr>
          <w:i/>
        </w:rPr>
        <w:t>In-lab</w:t>
      </w:r>
      <w:r>
        <w:t xml:space="preserve"> portion submitted late, with </w:t>
      </w:r>
      <w:r w:rsidRPr="00EA0D96">
        <w:rPr>
          <w:i/>
        </w:rPr>
        <w:t>at-home</w:t>
      </w:r>
      <w:r>
        <w:t xml:space="preserve"> portion: </w:t>
      </w:r>
      <w:r w:rsidRPr="00EA0D96">
        <w:rPr>
          <w:b/>
          <w:color w:val="FF0000"/>
        </w:rPr>
        <w:t>0</w:t>
      </w:r>
      <w:r>
        <w:t xml:space="preserve"> for </w:t>
      </w:r>
      <w:r w:rsidRPr="00EA0D96">
        <w:rPr>
          <w:i/>
        </w:rPr>
        <w:t>in-lab</w:t>
      </w:r>
      <w:r>
        <w:t xml:space="preserve">. Maximum of </w:t>
      </w:r>
      <w:r w:rsidRPr="00EA0D96">
        <w:rPr>
          <w:b/>
          <w:color w:val="FF0000"/>
        </w:rPr>
        <w:t>7</w:t>
      </w:r>
      <w:r>
        <w:t>/10 for the entire workshop.</w:t>
      </w:r>
    </w:p>
    <w:p w:rsidR="00994624" w:rsidRDefault="00EA0D96" w:rsidP="00EA0D96">
      <w:r>
        <w:t>-</w:t>
      </w:r>
      <w:r>
        <w:tab/>
        <w:t xml:space="preserve">If any of </w:t>
      </w:r>
      <w:r w:rsidRPr="00EA0D96">
        <w:rPr>
          <w:i/>
        </w:rPr>
        <w:t>in-lab</w:t>
      </w:r>
      <w:r>
        <w:t xml:space="preserve">, </w:t>
      </w:r>
      <w:r w:rsidRPr="00EA0D96">
        <w:rPr>
          <w:i/>
        </w:rPr>
        <w:t>at-home</w:t>
      </w:r>
      <w:r>
        <w:t xml:space="preserve"> or </w:t>
      </w:r>
      <w:r w:rsidRPr="00EA0D96">
        <w:rPr>
          <w:i/>
        </w:rPr>
        <w:t>reflection</w:t>
      </w:r>
      <w:r>
        <w:t xml:space="preserve"> portions is missing, the mark for the workshop will be </w:t>
      </w:r>
      <w:r w:rsidRPr="00EA0D96">
        <w:rPr>
          <w:b/>
          <w:color w:val="FF0000"/>
        </w:rPr>
        <w:t>0</w:t>
      </w:r>
      <w:r>
        <w:t>/10.</w:t>
      </w:r>
      <w:r w:rsidR="00994624">
        <w:br w:type="page"/>
      </w:r>
    </w:p>
    <w:p w:rsidR="00EA0D96" w:rsidRPr="00577616" w:rsidRDefault="00EA0D96" w:rsidP="00EA0D96">
      <w:pPr>
        <w:pStyle w:val="Heading1"/>
        <w:rPr>
          <w:color w:val="0070C0"/>
        </w:rPr>
      </w:pPr>
      <w:r w:rsidRPr="00577616">
        <w:rPr>
          <w:color w:val="0070C0"/>
        </w:rPr>
        <w:t>Original Source Code (The SeneGraph Program)</w:t>
      </w:r>
    </w:p>
    <w:p w:rsidR="00EA0D96" w:rsidRPr="005279F7" w:rsidRDefault="00EA0D96" w:rsidP="00EA0D9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EA0D96"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 xml:space="preserve">For this part,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rsidR="00EA0D96" w:rsidRPr="005279F7"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rsidR="00EA0D96" w:rsidRPr="009A6CC4" w:rsidRDefault="00EA0D96" w:rsidP="00EA0D96">
      <w:pPr>
        <w:pStyle w:val="Heading2"/>
      </w:pPr>
      <w:r w:rsidRPr="009A6CC4">
        <w:t>Retrieve the Original Program:</w:t>
      </w:r>
    </w:p>
    <w:p w:rsidR="00EA0D96" w:rsidRPr="009A6CC4" w:rsidRDefault="00EA0D96" w:rsidP="000312FE">
      <w:pPr>
        <w:pStyle w:val="ListParagraph"/>
        <w:numPr>
          <w:ilvl w:val="0"/>
          <w:numId w:val="2"/>
        </w:numPr>
        <w:autoSpaceDE/>
        <w:autoSpaceDN/>
        <w:adjustRightInd/>
        <w:spacing w:before="120" w:after="0"/>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rsidR="00EA0D96" w:rsidRPr="00DC7E3C"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3AB80D4E" wp14:editId="41E335FD">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449AFDC8" wp14:editId="0906B774">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rsidR="00EA0D96" w:rsidRPr="00C1143C" w:rsidRDefault="00EA0D96" w:rsidP="00EA0D9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61B88FCA" wp14:editId="0071307F">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rsidR="00EA0D96" w:rsidRPr="00074B54" w:rsidRDefault="00EA0D96" w:rsidP="00EA0D96">
      <w:pPr>
        <w:pStyle w:val="ListParagraph"/>
        <w:spacing w:before="100" w:beforeAutospacing="1" w:after="100" w:afterAutospacing="1"/>
        <w:ind w:left="1080"/>
        <w:contextualSpacing w:val="0"/>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15E3222" wp14:editId="65B60C74">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Click on OK.</w:t>
      </w:r>
    </w:p>
    <w:p w:rsidR="00EA0D96" w:rsidRPr="00074B54" w:rsidRDefault="00EA0D96" w:rsidP="00EA0D96">
      <w:pPr>
        <w:spacing w:before="100" w:beforeAutospacing="1" w:after="100" w:afterAutospacing="1"/>
        <w:ind w:left="1080"/>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rsidR="00EA0D96" w:rsidRPr="00074B54"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command line:</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Change the directory to your workshops directory.</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rsidR="00EA0D96" w:rsidRPr="004900EC" w:rsidRDefault="00EA0D96" w:rsidP="00EA0D96">
      <w:pPr>
        <w:pStyle w:val="ListParagraph"/>
        <w:spacing w:before="100" w:beforeAutospacing="1" w:after="100" w:afterAutospacing="1"/>
        <w:ind w:left="0" w:firstLine="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rsidR="00EA0D96" w:rsidRPr="004900EC" w:rsidRDefault="00EA0D96" w:rsidP="00EA0D96">
      <w:pPr>
        <w:spacing w:before="100" w:beforeAutospacing="1" w:after="100" w:afterAutospacing="1"/>
        <w:ind w:left="1080"/>
        <w:textAlignment w:val="baseline"/>
        <w:rPr>
          <w:rFonts w:eastAsia="Times New Roman" w:cs="Arial"/>
          <w:color w:val="000000"/>
        </w:rPr>
      </w:pPr>
      <w:r w:rsidRPr="004900EC">
        <w:rPr>
          <w:rFonts w:eastAsia="Times New Roman" w:cs="Arial"/>
          <w:color w:val="000000"/>
        </w:rPr>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“Download ZIP” option:</w:t>
      </w:r>
    </w:p>
    <w:p w:rsidR="00EA0D96" w:rsidRPr="00AC353D" w:rsidRDefault="00EA0D96" w:rsidP="000312FE">
      <w:pPr>
        <w:pStyle w:val="ListParagraph"/>
        <w:numPr>
          <w:ilvl w:val="0"/>
          <w:numId w:val="5"/>
        </w:numPr>
        <w:autoSpaceDE/>
        <w:autoSpaceDN/>
        <w:adjustRightInd/>
        <w:spacing w:before="100" w:beforeAutospacing="1" w:after="240"/>
        <w:contextualSpacing w:val="0"/>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1408BC23" wp14:editId="2E263B6B">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rsidR="00EA0D96" w:rsidRPr="00AC353D" w:rsidRDefault="00EA0D96" w:rsidP="000312FE">
      <w:pPr>
        <w:pStyle w:val="ListParagraph"/>
        <w:numPr>
          <w:ilvl w:val="0"/>
          <w:numId w:val="5"/>
        </w:numPr>
        <w:autoSpaceDE/>
        <w:autoSpaceDN/>
        <w:adjustRightInd/>
        <w:spacing w:before="100" w:beforeAutospacing="1" w:after="100" w:afterAutospacing="1"/>
        <w:contextualSpacing w:val="0"/>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rsidR="00EA0D96" w:rsidRPr="00AC353D"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rsidR="00DD31F3" w:rsidRPr="00DD31F3" w:rsidRDefault="00EA0D96" w:rsidP="00DD31F3">
      <w:pPr>
        <w:pStyle w:val="Heading1"/>
      </w:pPr>
      <w:r>
        <w:br w:type="page"/>
      </w:r>
    </w:p>
    <w:p w:rsidR="00D079E1" w:rsidRDefault="00D079E1" w:rsidP="00D079E1">
      <w:pPr>
        <w:pStyle w:val="Heading1"/>
      </w:pPr>
      <w:r>
        <w:t>In-Lab (30%)</w:t>
      </w:r>
    </w:p>
    <w:p w:rsidR="00DD31F3" w:rsidRPr="00DD31F3" w:rsidRDefault="00DD31F3" w:rsidP="00DD31F3">
      <w:pPr>
        <w:pStyle w:val="Heading2"/>
      </w:pPr>
      <w:r w:rsidRPr="00005C0F">
        <w:t>Step 1: Test the Program</w:t>
      </w:r>
    </w:p>
    <w:p w:rsidR="00DD31F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Right click on “Source Files”</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Select “Add/Existing Item”</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rsidR="00DD31F3" w:rsidRPr="00CD1803"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CD1803">
        <w:rPr>
          <w:rFonts w:eastAsia="Times New Roman" w:cs="Arial"/>
          <w:color w:val="000000"/>
        </w:rPr>
        <w:t>Click on “Ok”</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rsidR="00DD31F3" w:rsidRPr="00CD180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rsidR="00DD31F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rsidR="00DD31F3" w:rsidRPr="003B4152"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Type the following to run and test the execution:</w:t>
      </w:r>
    </w:p>
    <w:p w:rsidR="00DD31F3" w:rsidRPr="00CD180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DD31F3" w:rsidRPr="00005C0F" w:rsidRDefault="00DD31F3" w:rsidP="00DD31F3">
      <w:pPr>
        <w:pStyle w:val="Heading2"/>
      </w:pPr>
      <w:r w:rsidRPr="00005C0F">
        <w:t xml:space="preserve">Step 2: </w:t>
      </w:r>
      <w:r w:rsidRPr="00DD31F3">
        <w:t>Create</w:t>
      </w:r>
      <w:r w:rsidRPr="00005C0F">
        <w:t xml:space="preserve"> the Modules</w:t>
      </w:r>
    </w:p>
    <w:p w:rsidR="00DD31F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Default="00DD31F3" w:rsidP="00DD31F3">
      <w:r>
        <w:t>In solution explorer, add three new modules to your project:</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SeneGraph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Tools</w:t>
      </w:r>
    </w:p>
    <w:p w:rsidR="00DD31F3" w:rsidRPr="007513D9" w:rsidRDefault="00DD31F3" w:rsidP="00DD31F3">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.cpp</w:t>
      </w:r>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rsidR="00DD31F3" w:rsidRDefault="00DD31F3" w:rsidP="00DD31F3">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.cpp</w:t>
      </w:r>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rsidR="00DD31F3" w:rsidRPr="00CC5047"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Pr="00CC5047">
        <w:rPr>
          <w:rFonts w:eastAsia="Times New Roman" w:cs="Arial"/>
          <w:color w:val="000000"/>
        </w:rPr>
        <w:t xml:space="preserve"> and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rsidR="00DD31F3" w:rsidRPr="007513D9" w:rsidRDefault="00DD31F3" w:rsidP="00DD31F3">
      <w:pPr>
        <w:spacing w:before="120"/>
        <w:ind w:left="360"/>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rsidR="00DD31F3" w:rsidRDefault="00DD31F3" w:rsidP="00DD31F3">
      <w:pPr>
        <w:spacing w:before="120"/>
        <w:ind w:left="360"/>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function.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rsidR="00DD31F3" w:rsidRPr="001A0A2A" w:rsidRDefault="00DD31F3" w:rsidP="00DD31F3">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rsidR="00DD31F3" w:rsidRPr="001A0A2A" w:rsidRDefault="00DD31F3" w:rsidP="00DD31F3">
      <w:pPr>
        <w:spacing w:before="120" w:after="100" w:afterAutospacing="1"/>
      </w:pPr>
      <w:r w:rsidRPr="001A0A2A">
        <w:t>Compile and run the project (as you did before) and make sure everything</w:t>
      </w:r>
      <w:r>
        <w:t xml:space="preserve"> works.</w:t>
      </w:r>
    </w:p>
    <w:p w:rsidR="00DD31F3" w:rsidRPr="00CD180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Pr="001A0A2A" w:rsidRDefault="00DD31F3" w:rsidP="00DD31F3">
      <w:pPr>
        <w:spacing w:before="120" w:after="0"/>
      </w:pPr>
      <w:r w:rsidRPr="001A0A2A">
        <w:t>Upload the five files to your matrix account and compile the source code using the following command.</w:t>
      </w:r>
    </w:p>
    <w:p w:rsidR="00DD31F3" w:rsidRPr="001A0A2A" w:rsidRDefault="00DD31F3" w:rsidP="00DD31F3">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Pr="004900EC">
        <w:rPr>
          <w:rFonts w:ascii="Consolas" w:eastAsia="Times New Roman" w:hAnsi="Consolas" w:cs="Consolas"/>
          <w:bCs/>
          <w:noProof/>
          <w:color w:val="808080" w:themeColor="background1" w:themeShade="80"/>
          <w:sz w:val="24"/>
          <w:szCs w:val="24"/>
          <w:lang w:eastAsia="zh-CN"/>
        </w:rPr>
        <w:t>&lt;ENTER&gt;</w:t>
      </w:r>
    </w:p>
    <w:p w:rsidR="00DD31F3" w:rsidRPr="001A0A2A" w:rsidRDefault="00DD31F3" w:rsidP="00DD31F3">
      <w:pPr>
        <w:spacing w:before="120" w:after="0"/>
      </w:pPr>
      <w:r w:rsidRPr="001A0A2A">
        <w:t>Run the program and make sure that everything works properly.</w:t>
      </w:r>
    </w:p>
    <w:p w:rsidR="00DD31F3" w:rsidRPr="001A0A2A" w:rsidRDefault="00DD31F3" w:rsidP="00DD31F3">
      <w:pPr>
        <w:spacing w:before="100" w:beforeAutospacing="1" w:after="100" w:afterAutospacing="1" w:line="360" w:lineRule="auto"/>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DD31F3" w:rsidRPr="001A0A2A"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DD31F3" w:rsidRPr="00005C0F" w:rsidRDefault="00DD31F3" w:rsidP="00DD31F3">
      <w:pPr>
        <w:pStyle w:val="Heading2"/>
      </w:pPr>
      <w:r w:rsidRPr="00005C0F">
        <w:t xml:space="preserve">In-Lab </w:t>
      </w:r>
      <w:r w:rsidRPr="00DD31F3">
        <w:t>Submission</w:t>
      </w:r>
      <w:r w:rsidRPr="00005C0F">
        <w:t xml:space="preserve"> (30%)</w:t>
      </w:r>
    </w:p>
    <w:p w:rsidR="00DD31F3" w:rsidRDefault="00DD31F3" w:rsidP="00DD31F3">
      <w:r>
        <w:t>To test and demonstrate execution of your program use the same data as the output example above.</w:t>
      </w:r>
    </w:p>
    <w:p w:rsidR="00DD31F3" w:rsidRDefault="00DD31F3" w:rsidP="00DD31F3">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FE3B1F" w:rsidRDefault="00FE3B1F" w:rsidP="00FE3B1F">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rsidR="00DD31F3" w:rsidRDefault="00DD31F3" w:rsidP="00FE3B1F">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FE3B1F">
        <w:rPr>
          <w:rFonts w:ascii="Consolas" w:eastAsia="Times New Roman" w:hAnsi="Consolas" w:cs="Courier New"/>
          <w:b/>
          <w:bCs/>
          <w:noProof/>
          <w:color w:val="000000"/>
          <w:sz w:val="32"/>
          <w:szCs w:val="32"/>
        </w:rPr>
        <w:t>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8A41B4"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rsidR="00DD31F3" w:rsidRDefault="00DD31F3" w:rsidP="00DD31F3">
      <w:r>
        <w:br w:type="page"/>
      </w:r>
    </w:p>
    <w:p w:rsidR="00DD31F3" w:rsidRPr="00005C0F" w:rsidRDefault="00DD31F3" w:rsidP="00DD31F3">
      <w:pPr>
        <w:pStyle w:val="Heading1"/>
      </w:pPr>
      <w:r w:rsidRPr="00005C0F">
        <w:t xml:space="preserve">At-Home </w:t>
      </w:r>
      <w:r w:rsidRPr="00DD31F3">
        <w:t>Section</w:t>
      </w:r>
      <w:r w:rsidRPr="00005C0F">
        <w:t xml:space="preserve"> (30%)</w:t>
      </w:r>
    </w:p>
    <w:p w:rsidR="00DD31F3" w:rsidRPr="00005C0F" w:rsidRDefault="00DD31F3" w:rsidP="00DD31F3">
      <w:pPr>
        <w:pStyle w:val="Heading2"/>
      </w:pPr>
      <w:r w:rsidRPr="00005C0F">
        <w:t xml:space="preserve">Step 1: </w:t>
      </w:r>
      <w:r w:rsidRPr="00DD31F3">
        <w:t>Prepare</w:t>
      </w:r>
      <w:r w:rsidRPr="00005C0F">
        <w:t xml:space="preserve"> Your Computer</w:t>
      </w:r>
    </w:p>
    <w:p w:rsidR="00DD31F3" w:rsidRDefault="00DD31F3" w:rsidP="000312FE">
      <w:pPr>
        <w:pStyle w:val="ListParagraph"/>
        <w:numPr>
          <w:ilvl w:val="0"/>
          <w:numId w:val="8"/>
        </w:numPr>
        <w:autoSpaceDE/>
        <w:autoSpaceDN/>
        <w:adjustRightInd/>
        <w:ind w:left="709" w:hanging="283"/>
      </w:pPr>
      <w:r>
        <w:t xml:space="preserve">You can find videos that support these steps in: </w:t>
      </w:r>
      <w:hyperlink r:id="rId15" w:history="1">
        <w:r w:rsidRPr="002E2402">
          <w:rPr>
            <w:rStyle w:val="Hyperlink"/>
          </w:rPr>
          <w:t>Fardad's IPC144 Playlist</w:t>
        </w:r>
      </w:hyperlink>
    </w:p>
    <w:p w:rsidR="00DD31F3" w:rsidRPr="00A85547" w:rsidRDefault="00DD31F3" w:rsidP="000312FE">
      <w:pPr>
        <w:pStyle w:val="ListParagraph"/>
        <w:numPr>
          <w:ilvl w:val="0"/>
          <w:numId w:val="8"/>
        </w:numPr>
        <w:autoSpaceDE/>
        <w:autoSpaceDN/>
        <w:adjustRightInd/>
        <w:ind w:left="709" w:hanging="283"/>
      </w:pPr>
      <w:r w:rsidRPr="00A85547">
        <w:t>If you are working on your own Windows computer at home:</w:t>
      </w:r>
    </w:p>
    <w:p w:rsidR="00DD31F3" w:rsidRDefault="00DD31F3" w:rsidP="000312FE">
      <w:pPr>
        <w:pStyle w:val="ListParagraph"/>
        <w:numPr>
          <w:ilvl w:val="0"/>
          <w:numId w:val="13"/>
        </w:numPr>
        <w:ind w:left="1134"/>
      </w:pPr>
      <w:r>
        <w:t xml:space="preserve">Download Visual Studio Community from </w:t>
      </w:r>
      <w:hyperlink r:id="rId16" w:history="1">
        <w:r w:rsidRPr="00DD31F3">
          <w:rPr>
            <w:rStyle w:val="Hyperlink"/>
            <w:rFonts w:asciiTheme="minorBidi" w:eastAsia="Times New Roman" w:hAnsiTheme="minorBidi"/>
            <w:sz w:val="24"/>
            <w:szCs w:val="24"/>
          </w:rPr>
          <w:t>https://www.visualstudio.com/downloads/</w:t>
        </w:r>
      </w:hyperlink>
      <w:r>
        <w:t xml:space="preserve"> and install it.</w:t>
      </w:r>
    </w:p>
    <w:p w:rsidR="00DD31F3" w:rsidRDefault="00DD31F3" w:rsidP="000312FE">
      <w:pPr>
        <w:pStyle w:val="ListParagraph"/>
        <w:numPr>
          <w:ilvl w:val="0"/>
          <w:numId w:val="13"/>
        </w:numPr>
        <w:ind w:left="1134"/>
      </w:pPr>
      <w:r>
        <w:t>At the start of installation, select the Universal Windows Platform Development and Desktop Development C++ options.</w:t>
      </w:r>
    </w:p>
    <w:p w:rsidR="00DD31F3" w:rsidRDefault="00DD31F3" w:rsidP="000312FE">
      <w:pPr>
        <w:pStyle w:val="ListParagraph"/>
        <w:numPr>
          <w:ilvl w:val="0"/>
          <w:numId w:val="13"/>
        </w:numPr>
        <w:ind w:left="1134"/>
      </w:pPr>
      <w:r>
        <w:t>This installation may take some time, depending on your internet connection and your computer’s speed.</w:t>
      </w:r>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If your computer does not have </w:t>
      </w:r>
      <w:r w:rsidRPr="00A85547">
        <w:rPr>
          <w:rStyle w:val="CodeInline"/>
          <w:rFonts w:eastAsiaTheme="minorHAnsi"/>
        </w:rPr>
        <w:t>git</w:t>
      </w:r>
      <w:r>
        <w:t xml:space="preserve"> version control software installed, download and install it from </w:t>
      </w:r>
      <w:hyperlink r:id="rId17" w:history="1">
        <w:r w:rsidRPr="00854245">
          <w:rPr>
            <w:rStyle w:val="Hyperlink"/>
            <w:rFonts w:eastAsia="Times New Roman"/>
            <w:sz w:val="24"/>
            <w:szCs w:val="24"/>
          </w:rPr>
          <w:t>https://git-scm.com/downloads</w:t>
        </w:r>
      </w:hyperlink>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Windows File Explorer.</w:t>
      </w:r>
    </w:p>
    <w:p w:rsidR="00DD31F3" w:rsidRDefault="00DD31F3" w:rsidP="000312FE">
      <w:pPr>
        <w:pStyle w:val="ListParagraph"/>
        <w:numPr>
          <w:ilvl w:val="0"/>
          <w:numId w:val="13"/>
        </w:numPr>
        <w:ind w:left="1134"/>
      </w:pPr>
      <w:r>
        <w:t xml:space="preserve">Here is the download page: </w:t>
      </w:r>
      <w:hyperlink r:id="rId18" w:history="1">
        <w:r w:rsidRPr="00854245">
          <w:rPr>
            <w:rStyle w:val="Hyperlink"/>
            <w:rFonts w:eastAsia="Times New Roman"/>
            <w:sz w:val="24"/>
            <w:szCs w:val="24"/>
          </w:rPr>
          <w:t>https://tortoisegit.org/download/</w:t>
        </w:r>
      </w:hyperlink>
    </w:p>
    <w:p w:rsidR="00DD31F3" w:rsidRDefault="00DD31F3" w:rsidP="000312FE">
      <w:pPr>
        <w:pStyle w:val="ListParagraph"/>
        <w:numPr>
          <w:ilvl w:val="0"/>
          <w:numId w:val="13"/>
        </w:numPr>
        <w:ind w:left="1134"/>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DD31F3" w:rsidRPr="00005C0F" w:rsidRDefault="00DD31F3" w:rsidP="00DD31F3">
      <w:pPr>
        <w:pStyle w:val="Heading2"/>
      </w:pPr>
      <w:r w:rsidRPr="00005C0F">
        <w:t xml:space="preserve">Step 2: </w:t>
      </w:r>
      <w:r w:rsidRPr="00DD31F3">
        <w:t>Complete</w:t>
      </w:r>
      <w:r w:rsidRPr="00005C0F">
        <w:t xml:space="preserve"> the Workshop</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Default="00DD31F3" w:rsidP="00DD31F3">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DD31F3" w:rsidRPr="00BD4889" w:rsidRDefault="00DD31F3" w:rsidP="00DD31F3">
      <w:pPr>
        <w:ind w:left="720"/>
        <w:jc w:val="left"/>
      </w:pPr>
      <w:r w:rsidRPr="00BD4889">
        <w:t>Here is the instructional video showing how the compiler works and why you need these safeguards in all of your header files:</w:t>
      </w:r>
      <w:r>
        <w:t xml:space="preserve"> </w:t>
      </w:r>
      <w:hyperlink r:id="rId19" w:history="1">
        <w:r w:rsidRPr="00746293">
          <w:rPr>
            <w:rStyle w:val="Hyperlink"/>
            <w:rFonts w:ascii="Consolas" w:eastAsia="Times New Roman" w:hAnsi="Consolas"/>
            <w:sz w:val="24"/>
            <w:szCs w:val="24"/>
          </w:rPr>
          <w:t>https://www.youtube.com/watch?v=EGak2R7QdHo</w:t>
        </w:r>
      </w:hyperlink>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DD31F3" w:rsidRPr="00005C0F" w:rsidRDefault="00DD31F3" w:rsidP="00DD31F3">
      <w:pPr>
        <w:pStyle w:val="Heading2"/>
      </w:pPr>
      <w:r w:rsidRPr="00005C0F">
        <w:t>Reflection Section (40%)</w:t>
      </w:r>
    </w:p>
    <w:p w:rsidR="00D4507A" w:rsidRDefault="00D4507A" w:rsidP="00D4507A">
      <w:pPr>
        <w:rPr>
          <w:lang w:val="en-CA" w:eastAsia="en-CA"/>
        </w:rPr>
      </w:pPr>
      <w:r>
        <w:rPr>
          <w:lang w:val="en-CA" w:eastAsia="en-CA"/>
        </w:rPr>
        <w:t xml:space="preserve">Study your final solution, reread the related parts of the course notes, and make sure that you have understood the concepts covered by this workshop. </w:t>
      </w:r>
      <w:r>
        <w:rPr>
          <w:b/>
          <w:lang w:val="en-CA" w:eastAsia="en-CA"/>
        </w:rPr>
        <w:t>This should take no less than 30 minutes of your time.</w:t>
      </w:r>
    </w:p>
    <w:p w:rsidR="00D4507A" w:rsidRDefault="00D4507A" w:rsidP="00D4507A">
      <w:pPr>
        <w:rPr>
          <w:lang w:val="en-CA" w:eastAsia="en-CA"/>
        </w:rPr>
      </w:pPr>
      <w:r>
        <w:rPr>
          <w:lang w:val="en-CA" w:eastAsia="en-CA"/>
        </w:rPr>
        <w:t xml:space="preserve">In a text file named </w:t>
      </w:r>
      <w:r>
        <w:rPr>
          <w:rStyle w:val="CodeInline"/>
          <w:rFonts w:eastAsiaTheme="minorHAnsi"/>
        </w:rPr>
        <w:t>reflect.txt</w:t>
      </w:r>
      <w:r>
        <w:rPr>
          <w:lang w:val="en-CA" w:eastAsia="en-CA"/>
        </w:rPr>
        <w:t xml:space="preserve"> explain in your own words what you have learned in completing this workshop. Include in your explanation but do not limit it to the following points:</w:t>
      </w:r>
    </w:p>
    <w:p w:rsidR="00D4507A" w:rsidRDefault="00D4507A" w:rsidP="00D4507A">
      <w:pPr>
        <w:pStyle w:val="ListParagraph"/>
        <w:numPr>
          <w:ilvl w:val="0"/>
          <w:numId w:val="14"/>
        </w:numPr>
        <w:autoSpaceDE/>
        <w:adjustRightInd/>
        <w:rPr>
          <w:lang w:val="en-CA" w:eastAsia="en-CA"/>
        </w:rPr>
      </w:pPr>
      <w:r>
        <w:rPr>
          <w:lang w:val="en-CA" w:eastAsia="en-CA"/>
        </w:rPr>
        <w:t>the purpose of namespaces and header files;</w:t>
      </w:r>
    </w:p>
    <w:p w:rsidR="00D4507A" w:rsidRDefault="00D4507A" w:rsidP="00D4507A">
      <w:pPr>
        <w:pStyle w:val="ListParagraph"/>
        <w:numPr>
          <w:ilvl w:val="0"/>
          <w:numId w:val="14"/>
        </w:numPr>
        <w:autoSpaceDE/>
        <w:adjustRightInd/>
        <w:rPr>
          <w:lang w:val="en-CA" w:eastAsia="en-CA"/>
        </w:rPr>
      </w:pPr>
      <w:r>
        <w:rPr>
          <w:lang w:val="en-CA" w:eastAsia="en-CA"/>
        </w:rPr>
        <w:t>why header files should not be compiled;</w:t>
      </w:r>
    </w:p>
    <w:p w:rsidR="00D4507A" w:rsidRDefault="00D4507A" w:rsidP="00D4507A">
      <w:pPr>
        <w:pStyle w:val="ListParagraph"/>
        <w:numPr>
          <w:ilvl w:val="0"/>
          <w:numId w:val="14"/>
        </w:numPr>
        <w:autoSpaceDE/>
        <w:adjustRightInd/>
        <w:rPr>
          <w:lang w:val="en-CA" w:eastAsia="en-CA"/>
        </w:rPr>
      </w:pPr>
      <w:r>
        <w:rPr>
          <w:lang w:val="en-CA" w:eastAsia="en-CA"/>
        </w:rPr>
        <w:t xml:space="preserve">why you should </w:t>
      </w:r>
      <w:r>
        <w:rPr>
          <w:b/>
          <w:lang w:val="en-CA" w:eastAsia="en-CA"/>
        </w:rPr>
        <w:t>never</w:t>
      </w:r>
      <w:r>
        <w:rPr>
          <w:lang w:val="en-CA" w:eastAsia="en-CA"/>
        </w:rPr>
        <w:t xml:space="preserve"> include </w:t>
      </w:r>
      <w:r>
        <w:rPr>
          <w:rStyle w:val="CodeInline"/>
          <w:rFonts w:eastAsiaTheme="minorHAnsi"/>
        </w:rPr>
        <w:t>.cpp</w:t>
      </w:r>
      <w:r>
        <w:rPr>
          <w:lang w:val="en-CA" w:eastAsia="en-CA"/>
        </w:rPr>
        <w:t xml:space="preserve"> files in another file.</w:t>
      </w:r>
    </w:p>
    <w:p w:rsidR="00DD31F3" w:rsidRPr="00005C0F" w:rsidRDefault="00DD31F3" w:rsidP="00DD31F3">
      <w:pPr>
        <w:pStyle w:val="Heading2"/>
      </w:pPr>
      <w:r w:rsidRPr="00005C0F">
        <w:t xml:space="preserve">Quiz </w:t>
      </w:r>
      <w:r w:rsidRPr="00DD31F3">
        <w:t>Reflection</w:t>
      </w:r>
    </w:p>
    <w:p w:rsidR="00DD31F3" w:rsidRDefault="00DD31F3" w:rsidP="00DD31F3">
      <w:r>
        <w:t>Complete this part only if you had a quiz in your last class.</w:t>
      </w:r>
    </w:p>
    <w:p w:rsidR="00DD31F3" w:rsidRDefault="00DD31F3" w:rsidP="00DD31F3">
      <w:r w:rsidRPr="00EC5137">
        <w:t xml:space="preserve">Add a section to </w:t>
      </w:r>
      <w:r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t xml:space="preserve"> the number of the last quiz).</w:t>
      </w:r>
    </w:p>
    <w:p w:rsidR="00DD31F3" w:rsidRDefault="00DD31F3" w:rsidP="00DD31F3">
      <w:r>
        <w:t>Identify</w:t>
      </w:r>
      <w:r w:rsidRPr="00EC5137">
        <w:t xml:space="preserve"> the questions from the quiz </w:t>
      </w:r>
      <w:r>
        <w:t>that</w:t>
      </w:r>
      <w:r w:rsidRPr="00EC5137">
        <w:t xml:space="preserve"> you did not answer correctly.</w:t>
      </w:r>
    </w:p>
    <w:p w:rsidR="00DD31F3" w:rsidRPr="00EC5137" w:rsidRDefault="00DD31F3" w:rsidP="00DD31F3">
      <w:r w:rsidRPr="00EC5137">
        <w:t xml:space="preserve">Under each question, specify your mistake and </w:t>
      </w:r>
      <w:r>
        <w:t>provide</w:t>
      </w:r>
      <w:r w:rsidRPr="00EC5137">
        <w:t xml:space="preserve"> the correct answer. If you missed the last quiz, enter all </w:t>
      </w:r>
      <w:r>
        <w:t xml:space="preserve">of </w:t>
      </w:r>
      <w:r w:rsidRPr="00EC5137">
        <w:t xml:space="preserve">the questions </w:t>
      </w:r>
      <w:r>
        <w:t xml:space="preserve">and </w:t>
      </w:r>
      <w:r w:rsidRPr="00EC5137">
        <w:t>the correct answer for each.</w:t>
      </w:r>
    </w:p>
    <w:p w:rsidR="00DD31F3" w:rsidRPr="00005C0F" w:rsidRDefault="00DD31F3" w:rsidP="00DD31F3">
      <w:pPr>
        <w:pStyle w:val="Heading2"/>
      </w:pPr>
      <w:r w:rsidRPr="00005C0F">
        <w:t xml:space="preserve">At-Home </w:t>
      </w:r>
      <w:r w:rsidRPr="00DD31F3">
        <w:t>Submission</w:t>
      </w:r>
    </w:p>
    <w:p w:rsidR="00DD31F3" w:rsidRDefault="00DD31F3" w:rsidP="00252973">
      <w:r>
        <w:t xml:space="preserve">To test and demonstrate execution of your program use the same data as </w:t>
      </w:r>
      <w:r w:rsidRPr="00D361BC">
        <w:t xml:space="preserve">the </w:t>
      </w:r>
      <w:r w:rsidRPr="00D361BC">
        <w:rPr>
          <w:i/>
        </w:rPr>
        <w:t>in-lab</w:t>
      </w:r>
      <w:r w:rsidRPr="00A91236">
        <w:rPr>
          <w:color w:val="0070C0"/>
        </w:rPr>
        <w:t xml:space="preserve"> </w:t>
      </w:r>
      <w:r>
        <w:t>section.</w:t>
      </w:r>
    </w:p>
    <w:p w:rsidR="00DD31F3" w:rsidRDefault="00DD31F3" w:rsidP="00252973">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DD31F3" w:rsidRDefault="00DD31F3" w:rsidP="00252973">
      <w:r>
        <w:t>Then, run the following script from your account (</w:t>
      </w:r>
      <w:r w:rsidR="00252973">
        <w:t xml:space="preserve">use your professor’s Seneca userid to </w:t>
      </w:r>
      <w:r>
        <w:t xml:space="preserve">replace </w:t>
      </w:r>
      <w:r w:rsidRPr="00B817BA">
        <w:rPr>
          <w:rStyle w:val="CodeInline"/>
          <w:rFonts w:eastAsiaTheme="minorHAnsi"/>
        </w:rPr>
        <w:t>profname.proflastname</w:t>
      </w:r>
      <w:r w:rsidR="00017F97">
        <w:t xml:space="preserve">, and your section ID to replace </w:t>
      </w:r>
      <w:r w:rsidR="00017F97">
        <w:rPr>
          <w:rStyle w:val="CodeInline"/>
          <w:rFonts w:eastAsiaTheme="minorHAnsi"/>
        </w:rPr>
        <w:t>XXX</w:t>
      </w:r>
      <w:r w:rsidR="00FE3B1F">
        <w:t>, i.e., SAA, SBB, etc.</w:t>
      </w:r>
      <w:r w:rsidR="00017F97">
        <w:t>)</w:t>
      </w:r>
      <w:r>
        <w:t>:</w:t>
      </w:r>
    </w:p>
    <w:p w:rsidR="00DD31F3" w:rsidRDefault="00DD31F3" w:rsidP="00017F97">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bookmarkStart w:id="0" w:name="_GoBack"/>
      <w:bookmarkEnd w:id="0"/>
      <w:r w:rsidR="00017F97">
        <w:rPr>
          <w:rFonts w:ascii="Consolas" w:eastAsia="Times New Roman" w:hAnsi="Consolas" w:cs="Courier New"/>
          <w:b/>
          <w:bCs/>
          <w:noProof/>
          <w:color w:val="000000"/>
          <w:sz w:val="32"/>
          <w:szCs w:val="32"/>
        </w:rPr>
        <w:t>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DD31F3"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sectPr w:rsidR="00DD31F3" w:rsidRPr="00DD31F3"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518" w:rsidRDefault="00F50518" w:rsidP="00684695">
      <w:pPr>
        <w:spacing w:after="0"/>
      </w:pPr>
      <w:r>
        <w:separator/>
      </w:r>
    </w:p>
  </w:endnote>
  <w:endnote w:type="continuationSeparator" w:id="0">
    <w:p w:rsidR="00F50518" w:rsidRDefault="00F50518"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518" w:rsidRDefault="00F50518" w:rsidP="00684695">
      <w:pPr>
        <w:spacing w:after="0"/>
      </w:pPr>
      <w:r>
        <w:separator/>
      </w:r>
    </w:p>
  </w:footnote>
  <w:footnote w:type="continuationSeparator" w:id="0">
    <w:p w:rsidR="00F50518" w:rsidRDefault="00F50518"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9"/>
  </w:num>
  <w:num w:numId="5">
    <w:abstractNumId w:val="5"/>
  </w:num>
  <w:num w:numId="6">
    <w:abstractNumId w:val="13"/>
  </w:num>
  <w:num w:numId="7">
    <w:abstractNumId w:val="6"/>
  </w:num>
  <w:num w:numId="8">
    <w:abstractNumId w:val="11"/>
  </w:num>
  <w:num w:numId="9">
    <w:abstractNumId w:val="4"/>
  </w:num>
  <w:num w:numId="10">
    <w:abstractNumId w:val="2"/>
  </w:num>
  <w:num w:numId="11">
    <w:abstractNumId w:val="3"/>
  </w:num>
  <w:num w:numId="12">
    <w:abstractNumId w:val="8"/>
  </w:num>
  <w:num w:numId="13">
    <w:abstractNumId w:val="12"/>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21A0"/>
    <w:rsid w:val="000E3D97"/>
    <w:rsid w:val="000F1301"/>
    <w:rsid w:val="000F47A9"/>
    <w:rsid w:val="000F50B1"/>
    <w:rsid w:val="00111A66"/>
    <w:rsid w:val="00117148"/>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2973"/>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8708B"/>
    <w:rsid w:val="00592052"/>
    <w:rsid w:val="00595892"/>
    <w:rsid w:val="005A00AA"/>
    <w:rsid w:val="005A68FA"/>
    <w:rsid w:val="005B3829"/>
    <w:rsid w:val="00602C0F"/>
    <w:rsid w:val="00602E84"/>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14355"/>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507A"/>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50518"/>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09F483"/>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587034446">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hyperlink" Target="https://tortoisegit.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v45ZB6lmNZ5WVM1eQwb1kf" TargetMode="External"/><Relationship Id="rId10" Type="http://schemas.openxmlformats.org/officeDocument/2006/relationships/image" Target="media/image2.png"/><Relationship Id="rId19" Type="http://schemas.openxmlformats.org/officeDocument/2006/relationships/hyperlink" Target="https://www.youtube.com/watch?v=EGak2R7QdH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94BEA-B139-429F-8113-E941B0DFD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2952</TotalTime>
  <Pages>12</Pages>
  <Words>2187</Words>
  <Characters>12466</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Learning Outcomes</vt:lpstr>
      <vt:lpstr>Submission Policy</vt:lpstr>
      <vt:lpstr>Late Submission Penalties:</vt:lpstr>
      <vt:lpstr>Original Source Code (The SeneGraph Program)</vt:lpstr>
      <vt:lpstr>    Retrieve the Original Program:</vt:lpstr>
      <vt:lpstr/>
      <vt:lpstr>In-Lab (30%)</vt:lpstr>
      <vt:lpstr>    Step 1: Test the Program</vt:lpstr>
      <vt:lpstr>    Step 2: Create the Modules</vt:lpstr>
      <vt:lpstr>    In-Lab Submission (30%)</vt:lpstr>
      <vt:lpstr>At-Home Section (30%)</vt:lpstr>
      <vt:lpstr>    Step 1: Prepare Your Computer</vt:lpstr>
      <vt:lpstr>    Step 2: Complete the Workshop</vt:lpstr>
      <vt:lpstr>    Reflection Section (40%)</vt:lpstr>
      <vt:lpstr>    Quiz Reflection</vt:lpstr>
      <vt:lpstr>    At-Home Submission</vt:lpstr>
    </vt:vector>
  </TitlesOfParts>
  <Company>Seneca College</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13</cp:revision>
  <cp:lastPrinted>2017-01-19T23:12:00Z</cp:lastPrinted>
  <dcterms:created xsi:type="dcterms:W3CDTF">2018-08-24T18:46:00Z</dcterms:created>
  <dcterms:modified xsi:type="dcterms:W3CDTF">2019-01-15T00:04:00Z</dcterms:modified>
</cp:coreProperties>
</file>